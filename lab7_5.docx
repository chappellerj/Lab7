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29C3" w14:textId="77777777" w:rsidR="000330AC" w:rsidRDefault="00C548C1" w:rsidP="00C548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Ryan Chappelle</w:t>
      </w:r>
    </w:p>
    <w:p w14:paraId="525BE013" w14:textId="77777777" w:rsidR="00C548C1" w:rsidRDefault="00C548C1" w:rsidP="00C548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Name</w:t>
      </w:r>
    </w:p>
    <w:p w14:paraId="29B0289F" w14:textId="77777777" w:rsidR="00C548C1" w:rsidRDefault="00C548C1" w:rsidP="00C548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name</w:t>
      </w:r>
    </w:p>
    <w:p w14:paraId="66132EEE" w14:textId="77777777" w:rsidR="00C548C1" w:rsidRDefault="00C548C1" w:rsidP="00C548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08FC5221" w14:textId="77777777" w:rsidR="00C548C1" w:rsidRDefault="00C548C1" w:rsidP="00C548C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</w:t>
      </w:r>
    </w:p>
    <w:p w14:paraId="573DCF9E" w14:textId="5D831315" w:rsidR="007906B3" w:rsidRDefault="00696322" w:rsidP="007906B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Beginning with the implementation of the First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First Out page replacement algorithm, </w:t>
      </w:r>
      <w:r w:rsidR="00C65244">
        <w:rPr>
          <w:rFonts w:ascii="Times New Roman" w:hAnsi="Times New Roman" w:cs="Times New Roman"/>
        </w:rPr>
        <w:t xml:space="preserve">not much needed to be changed from the provided code. </w:t>
      </w:r>
      <w:r w:rsidR="00D337C6">
        <w:rPr>
          <w:rFonts w:ascii="Times New Roman" w:hAnsi="Times New Roman" w:cs="Times New Roman"/>
        </w:rPr>
        <w:t>We can see that</w:t>
      </w:r>
      <w:r w:rsidR="00552914">
        <w:rPr>
          <w:rFonts w:ascii="Times New Roman" w:hAnsi="Times New Roman" w:cs="Times New Roman"/>
        </w:rPr>
        <w:t xml:space="preserve"> the while loop runs </w:t>
      </w:r>
      <w:r w:rsidR="00A132AE">
        <w:rPr>
          <w:rFonts w:ascii="Times New Roman" w:hAnsi="Times New Roman" w:cs="Times New Roman"/>
        </w:rPr>
        <w:t>if</w:t>
      </w:r>
      <w:r w:rsidR="00552914">
        <w:rPr>
          <w:rFonts w:ascii="Times New Roman" w:hAnsi="Times New Roman" w:cs="Times New Roman"/>
        </w:rPr>
        <w:t xml:space="preserve"> </w:t>
      </w:r>
      <w:r w:rsidR="004918B3">
        <w:rPr>
          <w:rFonts w:ascii="Times New Roman" w:hAnsi="Times New Roman" w:cs="Times New Roman"/>
        </w:rPr>
        <w:t xml:space="preserve">input is found from stdin. </w:t>
      </w:r>
      <w:r w:rsidR="00FE6BEA">
        <w:rPr>
          <w:rFonts w:ascii="Times New Roman" w:hAnsi="Times New Roman" w:cs="Times New Roman"/>
        </w:rPr>
        <w:t xml:space="preserve">We then loop through our array of caches looking for that </w:t>
      </w:r>
      <w:r w:rsidR="00A02E8D">
        <w:rPr>
          <w:rFonts w:ascii="Times New Roman" w:hAnsi="Times New Roman" w:cs="Times New Roman"/>
        </w:rPr>
        <w:t xml:space="preserve">page number. If it is found, we break. </w:t>
      </w:r>
      <w:r w:rsidR="00A132AE">
        <w:rPr>
          <w:rFonts w:ascii="Times New Roman" w:hAnsi="Times New Roman" w:cs="Times New Roman"/>
        </w:rPr>
        <w:t>Otherwise,</w:t>
      </w:r>
      <w:r w:rsidR="00A02E8D">
        <w:rPr>
          <w:rFonts w:ascii="Times New Roman" w:hAnsi="Times New Roman" w:cs="Times New Roman"/>
        </w:rPr>
        <w:t xml:space="preserve"> we mark this as a page fault</w:t>
      </w:r>
      <w:r w:rsidR="00AC2B31">
        <w:rPr>
          <w:rFonts w:ascii="Times New Roman" w:hAnsi="Times New Roman" w:cs="Times New Roman"/>
        </w:rPr>
        <w:t xml:space="preserve">, and </w:t>
      </w:r>
      <w:r w:rsidR="00755C52">
        <w:rPr>
          <w:rFonts w:ascii="Times New Roman" w:hAnsi="Times New Roman" w:cs="Times New Roman"/>
        </w:rPr>
        <w:t xml:space="preserve">set </w:t>
      </w:r>
      <w:r w:rsidR="00556649">
        <w:rPr>
          <w:rFonts w:ascii="Times New Roman" w:hAnsi="Times New Roman" w:cs="Times New Roman"/>
        </w:rPr>
        <w:t xml:space="preserve">the page that have been in the cache the longest as this new page number. </w:t>
      </w:r>
      <w:r w:rsidR="00582E4E">
        <w:rPr>
          <w:rFonts w:ascii="Times New Roman" w:hAnsi="Times New Roman" w:cs="Times New Roman"/>
        </w:rPr>
        <w:t xml:space="preserve">We do this by keeping track of the oldest index, </w:t>
      </w:r>
      <w:proofErr w:type="spellStart"/>
      <w:r w:rsidR="00A132AE">
        <w:rPr>
          <w:rFonts w:ascii="Times New Roman" w:hAnsi="Times New Roman" w:cs="Times New Roman"/>
        </w:rPr>
        <w:t>p</w:t>
      </w:r>
      <w:r w:rsidR="00582E4E">
        <w:rPr>
          <w:rFonts w:ascii="Times New Roman" w:hAnsi="Times New Roman" w:cs="Times New Roman"/>
        </w:rPr>
        <w:t>laceInArray</w:t>
      </w:r>
      <w:proofErr w:type="spellEnd"/>
      <w:r w:rsidR="00582E4E">
        <w:rPr>
          <w:rFonts w:ascii="Times New Roman" w:hAnsi="Times New Roman" w:cs="Times New Roman"/>
        </w:rPr>
        <w:t>. We reset this to (</w:t>
      </w:r>
      <w:proofErr w:type="spellStart"/>
      <w:r w:rsidR="00582E4E">
        <w:rPr>
          <w:rFonts w:ascii="Times New Roman" w:hAnsi="Times New Roman" w:cs="Times New Roman"/>
        </w:rPr>
        <w:t>placeInArray</w:t>
      </w:r>
      <w:proofErr w:type="spellEnd"/>
      <w:r w:rsidR="00582E4E">
        <w:rPr>
          <w:rFonts w:ascii="Times New Roman" w:hAnsi="Times New Roman" w:cs="Times New Roman"/>
        </w:rPr>
        <w:t xml:space="preserve"> + 1) % </w:t>
      </w:r>
      <w:proofErr w:type="spellStart"/>
      <w:r w:rsidR="00582E4E">
        <w:rPr>
          <w:rFonts w:ascii="Times New Roman" w:hAnsi="Times New Roman" w:cs="Times New Roman"/>
        </w:rPr>
        <w:t>cacheSize</w:t>
      </w:r>
      <w:proofErr w:type="spellEnd"/>
      <w:r w:rsidR="00582E4E">
        <w:rPr>
          <w:rFonts w:ascii="Times New Roman" w:hAnsi="Times New Roman" w:cs="Times New Roman"/>
        </w:rPr>
        <w:t xml:space="preserve"> so that it will keep looping. We added 1 so that it continues to iterate.</w:t>
      </w:r>
    </w:p>
    <w:p w14:paraId="55F3B963" w14:textId="33E6CD59" w:rsidR="005809CA" w:rsidRDefault="005809CA" w:rsidP="005809C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Miss Rates: </w:t>
      </w:r>
      <w:r w:rsidR="00A35992">
        <w:rPr>
          <w:rFonts w:ascii="Times New Roman" w:hAnsi="Times New Roman" w:cs="Times New Roman"/>
        </w:rPr>
        <w:t>(10: 98.8%) (50: 94.8%) (100: 89.53%) (250: 75.19%) (500: 52.2%)</w:t>
      </w:r>
    </w:p>
    <w:p w14:paraId="3A721C48" w14:textId="565D846A" w:rsidR="00BB23BC" w:rsidRDefault="00A132AE" w:rsidP="007906B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A4E41">
        <w:rPr>
          <w:rFonts w:ascii="Times New Roman" w:hAnsi="Times New Roman" w:cs="Times New Roman"/>
        </w:rPr>
        <w:t>implementation of Least Recently Used</w:t>
      </w:r>
      <w:r w:rsidR="00433143">
        <w:rPr>
          <w:rFonts w:ascii="Times New Roman" w:hAnsi="Times New Roman" w:cs="Times New Roman"/>
        </w:rPr>
        <w:t xml:space="preserve"> </w:t>
      </w:r>
      <w:r w:rsidR="00CB7190">
        <w:rPr>
          <w:rFonts w:ascii="Times New Roman" w:hAnsi="Times New Roman" w:cs="Times New Roman"/>
        </w:rPr>
        <w:t xml:space="preserve">differs in the use of </w:t>
      </w:r>
      <w:r w:rsidR="0027103A">
        <w:rPr>
          <w:rFonts w:ascii="Times New Roman" w:hAnsi="Times New Roman" w:cs="Times New Roman"/>
        </w:rPr>
        <w:t xml:space="preserve">the time </w:t>
      </w:r>
      <w:r w:rsidR="005775FC">
        <w:rPr>
          <w:rFonts w:ascii="Times New Roman" w:hAnsi="Times New Roman" w:cs="Times New Roman"/>
        </w:rPr>
        <w:t xml:space="preserve">attribute of our </w:t>
      </w:r>
      <w:proofErr w:type="spellStart"/>
      <w:r w:rsidR="005775FC">
        <w:rPr>
          <w:rFonts w:ascii="Times New Roman" w:hAnsi="Times New Roman" w:cs="Times New Roman"/>
        </w:rPr>
        <w:t>ref_page</w:t>
      </w:r>
      <w:proofErr w:type="spellEnd"/>
      <w:r w:rsidR="005775FC">
        <w:rPr>
          <w:rFonts w:ascii="Times New Roman" w:hAnsi="Times New Roman" w:cs="Times New Roman"/>
        </w:rPr>
        <w:t xml:space="preserve"> struct. </w:t>
      </w:r>
      <w:r w:rsidR="001D51C1">
        <w:rPr>
          <w:rFonts w:ascii="Times New Roman" w:hAnsi="Times New Roman" w:cs="Times New Roman"/>
        </w:rPr>
        <w:t xml:space="preserve">This will be used to keep track of when a cache was most recently accessed. </w:t>
      </w:r>
      <w:r w:rsidR="00CB4D6B">
        <w:rPr>
          <w:rFonts w:ascii="Times New Roman" w:hAnsi="Times New Roman" w:cs="Times New Roman"/>
        </w:rPr>
        <w:t xml:space="preserve">The next difference from the implementation of FIFO is within the </w:t>
      </w:r>
      <w:r w:rsidR="00332AAB">
        <w:rPr>
          <w:rFonts w:ascii="Times New Roman" w:hAnsi="Times New Roman" w:cs="Times New Roman"/>
        </w:rPr>
        <w:t>for loop. If a page number is found in the cache</w:t>
      </w:r>
      <w:r w:rsidR="00987989">
        <w:rPr>
          <w:rFonts w:ascii="Times New Roman" w:hAnsi="Times New Roman" w:cs="Times New Roman"/>
        </w:rPr>
        <w:t>, we set th</w:t>
      </w:r>
      <w:r w:rsidR="00361CD5">
        <w:rPr>
          <w:rFonts w:ascii="Times New Roman" w:hAnsi="Times New Roman" w:cs="Times New Roman"/>
        </w:rPr>
        <w:t xml:space="preserve">at cache’s time to index, which just iterates </w:t>
      </w:r>
      <w:r w:rsidR="00414A31">
        <w:rPr>
          <w:rFonts w:ascii="Times New Roman" w:hAnsi="Times New Roman" w:cs="Times New Roman"/>
        </w:rPr>
        <w:t>at the end of every while loop iteration.</w:t>
      </w:r>
      <w:r w:rsidR="00AF7AC6">
        <w:rPr>
          <w:rFonts w:ascii="Times New Roman" w:hAnsi="Times New Roman" w:cs="Times New Roman"/>
        </w:rPr>
        <w:t xml:space="preserve"> If the </w:t>
      </w:r>
      <w:r w:rsidR="009C0E89">
        <w:rPr>
          <w:rFonts w:ascii="Times New Roman" w:hAnsi="Times New Roman" w:cs="Times New Roman"/>
        </w:rPr>
        <w:t xml:space="preserve">page number isn’t found, </w:t>
      </w:r>
      <w:r w:rsidR="00191A92">
        <w:rPr>
          <w:rFonts w:ascii="Times New Roman" w:hAnsi="Times New Roman" w:cs="Times New Roman"/>
        </w:rPr>
        <w:t>we loop through to find the cache with the lowest time (meaning it has been there the longest)</w:t>
      </w:r>
      <w:r w:rsidR="00400648">
        <w:rPr>
          <w:rFonts w:ascii="Times New Roman" w:hAnsi="Times New Roman" w:cs="Times New Roman"/>
        </w:rPr>
        <w:t xml:space="preserve"> and we replace it.</w:t>
      </w:r>
    </w:p>
    <w:p w14:paraId="3C39C6E3" w14:textId="0BB78665" w:rsidR="00354E5E" w:rsidRPr="00354E5E" w:rsidRDefault="00354E5E" w:rsidP="00354E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Miss Rates: (10: </w:t>
      </w:r>
      <w:r w:rsidR="001A484E">
        <w:rPr>
          <w:rFonts w:ascii="Times New Roman" w:hAnsi="Times New Roman" w:cs="Times New Roman"/>
        </w:rPr>
        <w:t>99.12</w:t>
      </w:r>
      <w:r>
        <w:rPr>
          <w:rFonts w:ascii="Times New Roman" w:hAnsi="Times New Roman" w:cs="Times New Roman"/>
        </w:rPr>
        <w:t xml:space="preserve">%) (50: </w:t>
      </w:r>
      <w:r w:rsidR="001A484E">
        <w:rPr>
          <w:rFonts w:ascii="Times New Roman" w:hAnsi="Times New Roman" w:cs="Times New Roman"/>
        </w:rPr>
        <w:t>95.48</w:t>
      </w:r>
      <w:r>
        <w:rPr>
          <w:rFonts w:ascii="Times New Roman" w:hAnsi="Times New Roman" w:cs="Times New Roman"/>
        </w:rPr>
        <w:t xml:space="preserve">%) (100: </w:t>
      </w:r>
      <w:r w:rsidR="00E57DBA">
        <w:rPr>
          <w:rFonts w:ascii="Times New Roman" w:hAnsi="Times New Roman" w:cs="Times New Roman"/>
        </w:rPr>
        <w:t>90.49</w:t>
      </w:r>
      <w:r>
        <w:rPr>
          <w:rFonts w:ascii="Times New Roman" w:hAnsi="Times New Roman" w:cs="Times New Roman"/>
        </w:rPr>
        <w:t xml:space="preserve">%) (250: </w:t>
      </w:r>
      <w:r w:rsidR="006A3364">
        <w:rPr>
          <w:rFonts w:ascii="Times New Roman" w:hAnsi="Times New Roman" w:cs="Times New Roman"/>
        </w:rPr>
        <w:t>75.48</w:t>
      </w:r>
      <w:r>
        <w:rPr>
          <w:rFonts w:ascii="Times New Roman" w:hAnsi="Times New Roman" w:cs="Times New Roman"/>
        </w:rPr>
        <w:t xml:space="preserve">%) (500: </w:t>
      </w:r>
      <w:r w:rsidR="00316DA3">
        <w:rPr>
          <w:rFonts w:ascii="Times New Roman" w:hAnsi="Times New Roman" w:cs="Times New Roman"/>
        </w:rPr>
        <w:t>52.00</w:t>
      </w:r>
      <w:r>
        <w:rPr>
          <w:rFonts w:ascii="Times New Roman" w:hAnsi="Times New Roman" w:cs="Times New Roman"/>
        </w:rPr>
        <w:t>%)</w:t>
      </w:r>
    </w:p>
    <w:p w14:paraId="607B5D0B" w14:textId="547F8217" w:rsidR="00D64D38" w:rsidRDefault="006767CF" w:rsidP="007906B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implementation of Second Chance </w:t>
      </w:r>
      <w:r w:rsidR="009F00DC">
        <w:rPr>
          <w:rFonts w:ascii="Times New Roman" w:hAnsi="Times New Roman" w:cs="Times New Roman"/>
        </w:rPr>
        <w:t xml:space="preserve">has changes in the same places as LRU. We first add a “flag” </w:t>
      </w:r>
      <w:r w:rsidR="003515FE">
        <w:rPr>
          <w:rFonts w:ascii="Times New Roman" w:hAnsi="Times New Roman" w:cs="Times New Roman"/>
        </w:rPr>
        <w:t xml:space="preserve">attribute to </w:t>
      </w:r>
      <w:proofErr w:type="spellStart"/>
      <w:r w:rsidR="003515FE">
        <w:rPr>
          <w:rFonts w:ascii="Times New Roman" w:hAnsi="Times New Roman" w:cs="Times New Roman"/>
        </w:rPr>
        <w:t>ref_page</w:t>
      </w:r>
      <w:proofErr w:type="spellEnd"/>
      <w:r w:rsidR="002A1B59">
        <w:rPr>
          <w:rFonts w:ascii="Times New Roman" w:hAnsi="Times New Roman" w:cs="Times New Roman"/>
        </w:rPr>
        <w:t xml:space="preserve">. Then, if we find a cache with the correct </w:t>
      </w:r>
      <w:proofErr w:type="spellStart"/>
      <w:r w:rsidR="002A1B59">
        <w:rPr>
          <w:rFonts w:ascii="Times New Roman" w:hAnsi="Times New Roman" w:cs="Times New Roman"/>
        </w:rPr>
        <w:t>page_num</w:t>
      </w:r>
      <w:proofErr w:type="spellEnd"/>
      <w:r w:rsidR="002A1B59">
        <w:rPr>
          <w:rFonts w:ascii="Times New Roman" w:hAnsi="Times New Roman" w:cs="Times New Roman"/>
        </w:rPr>
        <w:t xml:space="preserve">, we set this flag to 1, meaning </w:t>
      </w:r>
      <w:r w:rsidR="00D25DEB">
        <w:rPr>
          <w:rFonts w:ascii="Times New Roman" w:hAnsi="Times New Roman" w:cs="Times New Roman"/>
        </w:rPr>
        <w:t xml:space="preserve">it has been accessed recently </w:t>
      </w:r>
      <w:r w:rsidR="00D1454E">
        <w:rPr>
          <w:rFonts w:ascii="Times New Roman" w:hAnsi="Times New Roman" w:cs="Times New Roman"/>
        </w:rPr>
        <w:t xml:space="preserve">and gets a second chance next time it is looked at. </w:t>
      </w:r>
      <w:r w:rsidR="00B949AC">
        <w:rPr>
          <w:rFonts w:ascii="Times New Roman" w:hAnsi="Times New Roman" w:cs="Times New Roman"/>
        </w:rPr>
        <w:t xml:space="preserve">If the </w:t>
      </w:r>
      <w:proofErr w:type="spellStart"/>
      <w:r w:rsidR="00B949AC">
        <w:rPr>
          <w:rFonts w:ascii="Times New Roman" w:hAnsi="Times New Roman" w:cs="Times New Roman"/>
        </w:rPr>
        <w:t>page_num</w:t>
      </w:r>
      <w:proofErr w:type="spellEnd"/>
      <w:r w:rsidR="00B949AC">
        <w:rPr>
          <w:rFonts w:ascii="Times New Roman" w:hAnsi="Times New Roman" w:cs="Times New Roman"/>
        </w:rPr>
        <w:t xml:space="preserve"> is not found, </w:t>
      </w:r>
      <w:r w:rsidR="00937B4D">
        <w:rPr>
          <w:rFonts w:ascii="Times New Roman" w:hAnsi="Times New Roman" w:cs="Times New Roman"/>
        </w:rPr>
        <w:t xml:space="preserve">we loop through the cache array until </w:t>
      </w:r>
      <w:r w:rsidR="003D6D81">
        <w:rPr>
          <w:rFonts w:ascii="Times New Roman" w:hAnsi="Times New Roman" w:cs="Times New Roman"/>
        </w:rPr>
        <w:t xml:space="preserve">we find a </w:t>
      </w:r>
      <w:proofErr w:type="spellStart"/>
      <w:proofErr w:type="gramStart"/>
      <w:r w:rsidR="003D6D81">
        <w:rPr>
          <w:rFonts w:ascii="Times New Roman" w:hAnsi="Times New Roman" w:cs="Times New Roman"/>
        </w:rPr>
        <w:t>cache</w:t>
      </w:r>
      <w:r w:rsidR="0018148C">
        <w:rPr>
          <w:rFonts w:ascii="Times New Roman" w:hAnsi="Times New Roman" w:cs="Times New Roman"/>
        </w:rPr>
        <w:t>.flag</w:t>
      </w:r>
      <w:proofErr w:type="spellEnd"/>
      <w:proofErr w:type="gramEnd"/>
      <w:r w:rsidR="0018148C">
        <w:rPr>
          <w:rFonts w:ascii="Times New Roman" w:hAnsi="Times New Roman" w:cs="Times New Roman"/>
        </w:rPr>
        <w:t xml:space="preserve"> == 0. However, on the </w:t>
      </w:r>
      <w:r w:rsidR="003A268C">
        <w:rPr>
          <w:rFonts w:ascii="Times New Roman" w:hAnsi="Times New Roman" w:cs="Times New Roman"/>
        </w:rPr>
        <w:t xml:space="preserve">way we set every flag that is equal to 1 to 0. </w:t>
      </w:r>
      <w:r w:rsidR="00A56F15">
        <w:rPr>
          <w:rFonts w:ascii="Times New Roman" w:hAnsi="Times New Roman" w:cs="Times New Roman"/>
        </w:rPr>
        <w:t xml:space="preserve">Once we find a </w:t>
      </w:r>
      <w:proofErr w:type="spellStart"/>
      <w:proofErr w:type="gramStart"/>
      <w:r w:rsidR="00A56F15">
        <w:rPr>
          <w:rFonts w:ascii="Times New Roman" w:hAnsi="Times New Roman" w:cs="Times New Roman"/>
        </w:rPr>
        <w:t>cache.flag</w:t>
      </w:r>
      <w:proofErr w:type="spellEnd"/>
      <w:proofErr w:type="gramEnd"/>
      <w:r w:rsidR="00A56F15">
        <w:rPr>
          <w:rFonts w:ascii="Times New Roman" w:hAnsi="Times New Roman" w:cs="Times New Roman"/>
        </w:rPr>
        <w:t xml:space="preserve"> == 0 we </w:t>
      </w:r>
      <w:r w:rsidR="0031617B">
        <w:rPr>
          <w:rFonts w:ascii="Times New Roman" w:hAnsi="Times New Roman" w:cs="Times New Roman"/>
        </w:rPr>
        <w:t xml:space="preserve">replace it with the current </w:t>
      </w:r>
      <w:proofErr w:type="spellStart"/>
      <w:r w:rsidR="0031617B">
        <w:rPr>
          <w:rFonts w:ascii="Times New Roman" w:hAnsi="Times New Roman" w:cs="Times New Roman"/>
        </w:rPr>
        <w:t>page_num</w:t>
      </w:r>
      <w:proofErr w:type="spellEnd"/>
      <w:r w:rsidR="0031617B">
        <w:rPr>
          <w:rFonts w:ascii="Times New Roman" w:hAnsi="Times New Roman" w:cs="Times New Roman"/>
        </w:rPr>
        <w:t>.</w:t>
      </w:r>
    </w:p>
    <w:p w14:paraId="514F3B1C" w14:textId="37782CCE" w:rsidR="00FE5E8D" w:rsidRDefault="00FE5E8D" w:rsidP="00FE5E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 Rates: (10:</w:t>
      </w:r>
      <w:r w:rsidR="004C3568">
        <w:rPr>
          <w:rFonts w:ascii="Times New Roman" w:hAnsi="Times New Roman" w:cs="Times New Roman"/>
        </w:rPr>
        <w:t xml:space="preserve"> 98.82</w:t>
      </w:r>
      <w:r>
        <w:rPr>
          <w:rFonts w:ascii="Times New Roman" w:hAnsi="Times New Roman" w:cs="Times New Roman"/>
        </w:rPr>
        <w:t xml:space="preserve">%) (50: </w:t>
      </w:r>
      <w:r w:rsidR="00804B37">
        <w:rPr>
          <w:rFonts w:ascii="Times New Roman" w:hAnsi="Times New Roman" w:cs="Times New Roman"/>
        </w:rPr>
        <w:t>94.83</w:t>
      </w:r>
      <w:r>
        <w:rPr>
          <w:rFonts w:ascii="Times New Roman" w:hAnsi="Times New Roman" w:cs="Times New Roman"/>
        </w:rPr>
        <w:t xml:space="preserve">%) (100: </w:t>
      </w:r>
      <w:r w:rsidR="0093492E">
        <w:rPr>
          <w:rFonts w:ascii="Times New Roman" w:hAnsi="Times New Roman" w:cs="Times New Roman"/>
        </w:rPr>
        <w:t>89.65</w:t>
      </w:r>
      <w:r>
        <w:rPr>
          <w:rFonts w:ascii="Times New Roman" w:hAnsi="Times New Roman" w:cs="Times New Roman"/>
        </w:rPr>
        <w:t xml:space="preserve">%) (250: </w:t>
      </w:r>
      <w:r w:rsidR="006D67BD">
        <w:rPr>
          <w:rFonts w:ascii="Times New Roman" w:hAnsi="Times New Roman" w:cs="Times New Roman"/>
        </w:rPr>
        <w:t>75.15</w:t>
      </w:r>
      <w:r>
        <w:rPr>
          <w:rFonts w:ascii="Times New Roman" w:hAnsi="Times New Roman" w:cs="Times New Roman"/>
        </w:rPr>
        <w:t>%) (500: 5</w:t>
      </w:r>
      <w:r w:rsidR="00895F34">
        <w:rPr>
          <w:rFonts w:ascii="Times New Roman" w:hAnsi="Times New Roman" w:cs="Times New Roman"/>
        </w:rPr>
        <w:t>2.41</w:t>
      </w:r>
      <w:r>
        <w:rPr>
          <w:rFonts w:ascii="Times New Roman" w:hAnsi="Times New Roman" w:cs="Times New Roman"/>
        </w:rPr>
        <w:t>%)</w:t>
      </w:r>
    </w:p>
    <w:p w14:paraId="43593B92" w14:textId="77777777" w:rsidR="00FE5E8D" w:rsidRPr="00FE5E8D" w:rsidRDefault="00FE5E8D" w:rsidP="00FE5E8D">
      <w:pPr>
        <w:spacing w:line="480" w:lineRule="auto"/>
        <w:rPr>
          <w:rFonts w:ascii="Times New Roman" w:hAnsi="Times New Roman" w:cs="Times New Roman"/>
        </w:rPr>
      </w:pPr>
    </w:p>
    <w:p w14:paraId="52E78485" w14:textId="77777777" w:rsidR="00C548C1" w:rsidRPr="00C548C1" w:rsidRDefault="00C548C1" w:rsidP="00C548C1">
      <w:pPr>
        <w:spacing w:line="480" w:lineRule="auto"/>
        <w:rPr>
          <w:rFonts w:ascii="Times New Roman" w:hAnsi="Times New Roman" w:cs="Times New Roman"/>
        </w:rPr>
      </w:pPr>
    </w:p>
    <w:sectPr w:rsidR="00C548C1" w:rsidRPr="00C548C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247AD" w14:textId="77777777" w:rsidR="00524963" w:rsidRDefault="00524963" w:rsidP="001A7BF9">
      <w:r>
        <w:separator/>
      </w:r>
    </w:p>
  </w:endnote>
  <w:endnote w:type="continuationSeparator" w:id="0">
    <w:p w14:paraId="232F8DB0" w14:textId="77777777" w:rsidR="00524963" w:rsidRDefault="00524963" w:rsidP="001A7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718F8" w14:textId="77777777" w:rsidR="00524963" w:rsidRDefault="00524963" w:rsidP="001A7BF9">
      <w:r>
        <w:separator/>
      </w:r>
    </w:p>
  </w:footnote>
  <w:footnote w:type="continuationSeparator" w:id="0">
    <w:p w14:paraId="0BCDC95E" w14:textId="77777777" w:rsidR="00524963" w:rsidRDefault="00524963" w:rsidP="001A7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45849111"/>
      <w:docPartObj>
        <w:docPartGallery w:val="Page Numbers (Top of Page)"/>
        <w:docPartUnique/>
      </w:docPartObj>
    </w:sdtPr>
    <w:sdtContent>
      <w:p w14:paraId="51EEDB5F" w14:textId="77777777" w:rsidR="001A7BF9" w:rsidRDefault="001A7BF9" w:rsidP="00EA14A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62AA5F" w14:textId="77777777" w:rsidR="001A7BF9" w:rsidRDefault="001A7BF9" w:rsidP="001A7BF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318579461"/>
      <w:docPartObj>
        <w:docPartGallery w:val="Page Numbers (Top of Page)"/>
        <w:docPartUnique/>
      </w:docPartObj>
    </w:sdtPr>
    <w:sdtContent>
      <w:p w14:paraId="1EEF8937" w14:textId="77777777" w:rsidR="001A7BF9" w:rsidRPr="001A7BF9" w:rsidRDefault="001A7BF9" w:rsidP="00EA14A9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1A7BF9">
          <w:rPr>
            <w:rStyle w:val="PageNumber"/>
            <w:rFonts w:ascii="Times New Roman" w:hAnsi="Times New Roman" w:cs="Times New Roman"/>
          </w:rPr>
          <w:t xml:space="preserve">Chappelle </w:t>
        </w:r>
        <w:r w:rsidRPr="001A7BF9">
          <w:rPr>
            <w:rStyle w:val="PageNumber"/>
            <w:rFonts w:ascii="Times New Roman" w:hAnsi="Times New Roman" w:cs="Times New Roman"/>
          </w:rPr>
          <w:fldChar w:fldCharType="begin"/>
        </w:r>
        <w:r w:rsidRPr="001A7BF9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1A7BF9">
          <w:rPr>
            <w:rStyle w:val="PageNumber"/>
            <w:rFonts w:ascii="Times New Roman" w:hAnsi="Times New Roman" w:cs="Times New Roman"/>
          </w:rPr>
          <w:fldChar w:fldCharType="separate"/>
        </w:r>
        <w:r w:rsidRPr="001A7BF9">
          <w:rPr>
            <w:rStyle w:val="PageNumber"/>
            <w:rFonts w:ascii="Times New Roman" w:hAnsi="Times New Roman" w:cs="Times New Roman"/>
            <w:noProof/>
          </w:rPr>
          <w:t>1</w:t>
        </w:r>
        <w:r w:rsidRPr="001A7BF9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66FC3F1" w14:textId="77777777" w:rsidR="001A7BF9" w:rsidRPr="001A7BF9" w:rsidRDefault="001A7BF9" w:rsidP="001A7BF9">
    <w:pPr>
      <w:pStyle w:val="Header"/>
      <w:ind w:right="36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A57"/>
    <w:multiLevelType w:val="hybridMultilevel"/>
    <w:tmpl w:val="82E4E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78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B3"/>
    <w:rsid w:val="000330AC"/>
    <w:rsid w:val="0018148C"/>
    <w:rsid w:val="00191A92"/>
    <w:rsid w:val="001A484E"/>
    <w:rsid w:val="001A7BF9"/>
    <w:rsid w:val="001D51C1"/>
    <w:rsid w:val="0027103A"/>
    <w:rsid w:val="002A1B59"/>
    <w:rsid w:val="0031617B"/>
    <w:rsid w:val="00316DA3"/>
    <w:rsid w:val="00332AAB"/>
    <w:rsid w:val="003515FE"/>
    <w:rsid w:val="00354E5E"/>
    <w:rsid w:val="00361CD5"/>
    <w:rsid w:val="003A268C"/>
    <w:rsid w:val="003D6D81"/>
    <w:rsid w:val="00400648"/>
    <w:rsid w:val="00414A31"/>
    <w:rsid w:val="00433143"/>
    <w:rsid w:val="004918B3"/>
    <w:rsid w:val="004C3568"/>
    <w:rsid w:val="00524963"/>
    <w:rsid w:val="00552914"/>
    <w:rsid w:val="00556649"/>
    <w:rsid w:val="005775FC"/>
    <w:rsid w:val="005809CA"/>
    <w:rsid w:val="00582E4E"/>
    <w:rsid w:val="005A4E41"/>
    <w:rsid w:val="006767CF"/>
    <w:rsid w:val="00696322"/>
    <w:rsid w:val="006A3364"/>
    <w:rsid w:val="006D67BD"/>
    <w:rsid w:val="00755C52"/>
    <w:rsid w:val="007906B3"/>
    <w:rsid w:val="00804B37"/>
    <w:rsid w:val="00895F34"/>
    <w:rsid w:val="008B2EA8"/>
    <w:rsid w:val="0093492E"/>
    <w:rsid w:val="00937B4D"/>
    <w:rsid w:val="00987989"/>
    <w:rsid w:val="009C0E89"/>
    <w:rsid w:val="009F00DC"/>
    <w:rsid w:val="00A02E8D"/>
    <w:rsid w:val="00A132AE"/>
    <w:rsid w:val="00A35992"/>
    <w:rsid w:val="00A56F15"/>
    <w:rsid w:val="00AC2B31"/>
    <w:rsid w:val="00AF7AC6"/>
    <w:rsid w:val="00B949AC"/>
    <w:rsid w:val="00BB23BC"/>
    <w:rsid w:val="00C548C1"/>
    <w:rsid w:val="00C65244"/>
    <w:rsid w:val="00CB4D6B"/>
    <w:rsid w:val="00CB7190"/>
    <w:rsid w:val="00D1454E"/>
    <w:rsid w:val="00D25DEB"/>
    <w:rsid w:val="00D337C6"/>
    <w:rsid w:val="00D64D38"/>
    <w:rsid w:val="00E20274"/>
    <w:rsid w:val="00E57DBA"/>
    <w:rsid w:val="00ED3A8E"/>
    <w:rsid w:val="00F10DA9"/>
    <w:rsid w:val="00FD7FEB"/>
    <w:rsid w:val="00FE5E8D"/>
    <w:rsid w:val="00FE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8C5A3"/>
  <w15:chartTrackingRefBased/>
  <w15:docId w15:val="{051E56F9-F1C0-0445-B562-8760DD43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B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BF9"/>
  </w:style>
  <w:style w:type="character" w:styleId="PageNumber">
    <w:name w:val="page number"/>
    <w:basedOn w:val="DefaultParagraphFont"/>
    <w:uiPriority w:val="99"/>
    <w:semiHidden/>
    <w:unhideWhenUsed/>
    <w:rsid w:val="001A7BF9"/>
  </w:style>
  <w:style w:type="paragraph" w:styleId="Footer">
    <w:name w:val="footer"/>
    <w:basedOn w:val="Normal"/>
    <w:link w:val="FooterChar"/>
    <w:uiPriority w:val="99"/>
    <w:unhideWhenUsed/>
    <w:rsid w:val="001A7B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BF9"/>
  </w:style>
  <w:style w:type="paragraph" w:styleId="ListParagraph">
    <w:name w:val="List Paragraph"/>
    <w:basedOn w:val="Normal"/>
    <w:uiPriority w:val="34"/>
    <w:qFormat/>
    <w:rsid w:val="00790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yanchappelle/Library/Group%20Containers/UBF8T346G9.Office/User%20Content.localized/Templates.localized/Standa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Standard.dotx</Template>
  <TotalTime>21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 Chappelle</cp:lastModifiedBy>
  <cp:revision>60</cp:revision>
  <dcterms:created xsi:type="dcterms:W3CDTF">2023-05-25T19:54:00Z</dcterms:created>
  <dcterms:modified xsi:type="dcterms:W3CDTF">2023-05-25T20:31:00Z</dcterms:modified>
</cp:coreProperties>
</file>